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4606" w:type="pct"/>
        <w:tblCellMar>
          <w:left w:w="0" w:type="dxa"/>
          <w:bottom w:w="115" w:type="dxa"/>
          <w:right w:w="0" w:type="dxa"/>
        </w:tblCellMar>
        <w:tblLook w:val="04A0"/>
      </w:tblPr>
      <w:tblGrid>
        <w:gridCol w:w="8622"/>
      </w:tblGrid>
      <w:tr w:rsidR="00692703" w:rsidRPr="00CF1A49" w:rsidTr="00AE05B7">
        <w:trPr>
          <w:trHeight w:hRule="exact" w:val="1550"/>
        </w:trPr>
        <w:tc>
          <w:tcPr>
            <w:tcW w:w="8623" w:type="dxa"/>
            <w:tcMar>
              <w:top w:w="0" w:type="dxa"/>
              <w:bottom w:w="0" w:type="dxa"/>
            </w:tcMar>
          </w:tcPr>
          <w:p w:rsidR="00692703" w:rsidRPr="00D35326" w:rsidRDefault="00B8457D" w:rsidP="00913946">
            <w:pPr>
              <w:pStyle w:val="Title"/>
              <w:rPr>
                <w:sz w:val="52"/>
              </w:rPr>
            </w:pPr>
            <w:r>
              <w:rPr>
                <w:rStyle w:val="IntenseEmphasis"/>
                <w:sz w:val="52"/>
              </w:rPr>
              <w:t>Vijay ramesh vemul</w:t>
            </w:r>
          </w:p>
          <w:p w:rsidR="00692703" w:rsidRPr="00CF1A49" w:rsidRDefault="00B8457D" w:rsidP="00913946">
            <w:pPr>
              <w:pStyle w:val="ContactInfo"/>
              <w:contextualSpacing w:val="0"/>
            </w:pPr>
            <w:r>
              <w:t>7400357793</w:t>
            </w:r>
          </w:p>
          <w:p w:rsidR="00692703" w:rsidRPr="00CF1A49" w:rsidRDefault="00E449FB" w:rsidP="005434F4">
            <w:pPr>
              <w:pStyle w:val="ContactInfoEmphasis"/>
              <w:contextualSpacing w:val="0"/>
            </w:pPr>
            <w:hyperlink r:id="rId7" w:history="1">
              <w:r w:rsidR="005E4B6F" w:rsidRPr="00F541CE">
                <w:rPr>
                  <w:rStyle w:val="Hyperlink"/>
                </w:rPr>
                <w:t>Vijayvemul14@gmail.com</w:t>
              </w:r>
            </w:hyperlink>
          </w:p>
        </w:tc>
      </w:tr>
      <w:tr w:rsidR="009571D8" w:rsidRPr="00CF1A49" w:rsidTr="00AE05B7">
        <w:trPr>
          <w:trHeight w:val="650"/>
        </w:trPr>
        <w:tc>
          <w:tcPr>
            <w:tcW w:w="8623" w:type="dxa"/>
            <w:tcMar>
              <w:top w:w="432" w:type="dxa"/>
            </w:tcMar>
          </w:tcPr>
          <w:p w:rsidR="001755A8" w:rsidRPr="00CF1A49" w:rsidRDefault="00F95185" w:rsidP="00B16435">
            <w:pPr>
              <w:contextualSpacing w:val="0"/>
            </w:pPr>
            <w:r>
              <w:t>Being a We</w:t>
            </w:r>
            <w:r w:rsidR="00B8457D">
              <w:t>b</w:t>
            </w:r>
            <w:r w:rsidR="00B16435">
              <w:t xml:space="preserve"> Developer</w:t>
            </w:r>
            <w:r>
              <w:t xml:space="preserve"> of 3</w:t>
            </w:r>
            <w:r w:rsidR="00401512">
              <w:t xml:space="preserve"> years of experience</w:t>
            </w:r>
            <w:r w:rsidR="00B16435">
              <w:t>, I aspire to work</w:t>
            </w:r>
            <w:r w:rsidR="00D53721">
              <w:t xml:space="preserve"> in a diverse and challenging environment</w:t>
            </w:r>
            <w:r w:rsidR="00B16435">
              <w:t xml:space="preserve"> to show my expertise and become a vital part of the organization.</w:t>
            </w:r>
            <w:r>
              <w:t xml:space="preserve"> </w:t>
            </w:r>
            <w:r w:rsidR="00D53721">
              <w:t>N</w:t>
            </w:r>
            <w:r w:rsidR="00B8457D">
              <w:t>ot only learning but also a team player.</w:t>
            </w:r>
          </w:p>
        </w:tc>
      </w:tr>
    </w:tbl>
    <w:p w:rsidR="004E01EB" w:rsidRPr="00CF1A49" w:rsidRDefault="00E449FB" w:rsidP="004E01EB">
      <w:pPr>
        <w:pStyle w:val="Heading1"/>
      </w:pPr>
      <w:sdt>
        <w:sdtPr>
          <w:alias w:val="Experience:"/>
          <w:tag w:val="Experience:"/>
          <w:id w:val="-1983300934"/>
          <w:placeholder>
            <w:docPart w:val="79E651442E6946579CFB3359687329FD"/>
          </w:placeholder>
          <w:temporary/>
          <w:showingPlcHdr/>
        </w:sdtPr>
        <w:sdtContent>
          <w:r w:rsidR="004E01EB" w:rsidRPr="00D51963">
            <w:rPr>
              <w:sz w:val="24"/>
            </w:rPr>
            <w:t>Experience</w:t>
          </w:r>
        </w:sdtContent>
      </w:sdt>
    </w:p>
    <w:tbl>
      <w:tblPr>
        <w:tblStyle w:val="TableGrid"/>
        <w:tblW w:w="4870" w:type="pct"/>
        <w:tblInd w:w="72" w:type="dxa"/>
        <w:tblBorders>
          <w:left w:val="dotted" w:sz="18" w:space="0" w:color="BFBFBF" w:themeColor="background1" w:themeShade="BF"/>
        </w:tblBorders>
        <w:tblCellMar>
          <w:left w:w="576" w:type="dxa"/>
          <w:right w:w="0" w:type="dxa"/>
        </w:tblCellMar>
        <w:tblLook w:val="04A0"/>
      </w:tblPr>
      <w:tblGrid>
        <w:gridCol w:w="9678"/>
      </w:tblGrid>
      <w:tr w:rsidR="001D0BF1" w:rsidRPr="00CF1A49" w:rsidTr="00AE05B7">
        <w:trPr>
          <w:trHeight w:val="969"/>
        </w:trPr>
        <w:tc>
          <w:tcPr>
            <w:tcW w:w="9095" w:type="dxa"/>
          </w:tcPr>
          <w:p w:rsidR="001D0BF1" w:rsidRPr="00CF1A49" w:rsidRDefault="00B8457D" w:rsidP="001D0BF1">
            <w:pPr>
              <w:pStyle w:val="Heading3"/>
              <w:contextualSpacing w:val="0"/>
              <w:outlineLvl w:val="2"/>
            </w:pPr>
            <w:r>
              <w:t>February 2018</w:t>
            </w:r>
            <w:r w:rsidR="001D0BF1" w:rsidRPr="00CF1A49">
              <w:t xml:space="preserve"> – </w:t>
            </w:r>
            <w:r>
              <w:t>january 2019</w:t>
            </w:r>
          </w:p>
          <w:p w:rsidR="001D0BF1" w:rsidRPr="00CF1A49" w:rsidRDefault="00B8457D" w:rsidP="001D0BF1">
            <w:pPr>
              <w:pStyle w:val="Heading2"/>
              <w:contextualSpacing w:val="0"/>
              <w:outlineLvl w:val="1"/>
            </w:pPr>
            <w:r>
              <w:t>WEB</w:t>
            </w:r>
            <w:r w:rsidR="005434F4">
              <w:t xml:space="preserve"> Developer</w:t>
            </w:r>
            <w:r w:rsidR="001D0BF1" w:rsidRPr="00CF1A49">
              <w:t xml:space="preserve">, </w:t>
            </w:r>
            <w:r>
              <w:rPr>
                <w:rFonts w:ascii="Georgia" w:hAnsi="Georgia"/>
              </w:rPr>
              <w:t>SM GLOBAL SOLUTIONS</w:t>
            </w:r>
          </w:p>
          <w:p w:rsidR="001E3120" w:rsidRPr="00CF1A49" w:rsidRDefault="00B8457D" w:rsidP="00B8457D">
            <w:pPr>
              <w:contextualSpacing w:val="0"/>
            </w:pPr>
            <w:r>
              <w:t>Worked on CMS (Wordpress, Magneto) Website</w:t>
            </w:r>
            <w:r w:rsidR="00DD2B41">
              <w:t>.</w:t>
            </w:r>
            <w:r w:rsidR="00F95185">
              <w:t xml:space="preserve"> </w:t>
            </w:r>
            <w:r>
              <w:t>Integrated various types of payment gateways. Worked on multiple business concepts like (Ecommerce, Blogging, Informative and Industrial).</w:t>
            </w:r>
            <w:r w:rsidR="00F95185">
              <w:t xml:space="preserve"> </w:t>
            </w:r>
            <w:r>
              <w:t xml:space="preserve"> Also handled seller accounts like flip kart and amazon at client side.</w:t>
            </w:r>
          </w:p>
        </w:tc>
      </w:tr>
      <w:tr w:rsidR="007B1033" w:rsidRPr="00CF1A49" w:rsidTr="00AE05B7">
        <w:trPr>
          <w:trHeight w:val="2597"/>
        </w:trPr>
        <w:tc>
          <w:tcPr>
            <w:tcW w:w="9095" w:type="dxa"/>
            <w:tcMar>
              <w:top w:w="216" w:type="dxa"/>
            </w:tcMar>
          </w:tcPr>
          <w:p w:rsidR="007B1033" w:rsidRDefault="007B1033" w:rsidP="007B1033"/>
          <w:p w:rsidR="007B1033" w:rsidRPr="00CF1A49" w:rsidRDefault="00F95185" w:rsidP="007B1033">
            <w:pPr>
              <w:pStyle w:val="Heading3"/>
              <w:contextualSpacing w:val="0"/>
              <w:outlineLvl w:val="2"/>
            </w:pPr>
            <w:r>
              <w:t xml:space="preserve">FebRUARY 2019 </w:t>
            </w:r>
            <w:r w:rsidR="00401512" w:rsidRPr="00CF1A49">
              <w:t xml:space="preserve">– </w:t>
            </w:r>
            <w:r>
              <w:t>MAY 2021</w:t>
            </w:r>
          </w:p>
          <w:p w:rsidR="007B1033" w:rsidRPr="00CF1A49" w:rsidRDefault="005E4B6F" w:rsidP="007B1033">
            <w:pPr>
              <w:pStyle w:val="Heading2"/>
              <w:contextualSpacing w:val="0"/>
              <w:outlineLvl w:val="1"/>
            </w:pPr>
            <w:r>
              <w:t>WEB</w:t>
            </w:r>
            <w:r w:rsidR="007B1033">
              <w:t xml:space="preserve"> Developer</w:t>
            </w:r>
            <w:r w:rsidR="007B1033" w:rsidRPr="00CF1A49">
              <w:t xml:space="preserve">, </w:t>
            </w:r>
            <w:r w:rsidR="007B1033">
              <w:rPr>
                <w:rFonts w:ascii="Georgia" w:hAnsi="Georgia" w:cs="Times New Roman"/>
              </w:rPr>
              <w:t xml:space="preserve">STz soft </w:t>
            </w:r>
          </w:p>
          <w:p w:rsidR="00443628" w:rsidRDefault="007B1033" w:rsidP="007B1033">
            <w:pPr>
              <w:rPr>
                <w:color w:val="auto"/>
              </w:rPr>
            </w:pPr>
            <w:r>
              <w:t>Handled the client’s requirements and co</w:t>
            </w:r>
            <w:r w:rsidR="005E4B6F">
              <w:t xml:space="preserve">ordinated with the team. I Designed landing pages, worked on web applications and CRM development. </w:t>
            </w:r>
            <w:r w:rsidR="005E4B6F" w:rsidRPr="005E4B6F">
              <w:t>Horned my skills in aspects of coding. Some of the core languages I implement</w:t>
            </w:r>
            <w:r w:rsidR="005E4B6F">
              <w:t>ed here are jQuery</w:t>
            </w:r>
            <w:r w:rsidR="00F95185">
              <w:t xml:space="preserve">, </w:t>
            </w:r>
            <w:r w:rsidR="005E4B6F">
              <w:t xml:space="preserve"> JavaScript, </w:t>
            </w:r>
            <w:r w:rsidR="005E4B6F" w:rsidRPr="005E4B6F">
              <w:t>Angular (Intermediate</w:t>
            </w:r>
            <w:r w:rsidR="005E4B6F">
              <w:rPr>
                <w:color w:val="auto"/>
              </w:rPr>
              <w:t>).</w:t>
            </w:r>
          </w:p>
          <w:p w:rsidR="005A78D4" w:rsidRDefault="005A78D4" w:rsidP="007B1033">
            <w:pPr>
              <w:rPr>
                <w:color w:val="auto"/>
              </w:rPr>
            </w:pPr>
          </w:p>
          <w:p w:rsidR="005A78D4" w:rsidRPr="00CF1A49" w:rsidRDefault="005A78D4" w:rsidP="005A78D4">
            <w:pPr>
              <w:pStyle w:val="Heading3"/>
              <w:contextualSpacing w:val="0"/>
              <w:outlineLvl w:val="2"/>
            </w:pPr>
            <w:r>
              <w:t xml:space="preserve">MAY 2021 </w:t>
            </w:r>
            <w:r w:rsidRPr="00CF1A49">
              <w:t xml:space="preserve">– </w:t>
            </w:r>
            <w:r>
              <w:t>PRESENT</w:t>
            </w:r>
          </w:p>
          <w:p w:rsidR="005A78D4" w:rsidRPr="00CF1A49" w:rsidRDefault="005A78D4" w:rsidP="005A78D4">
            <w:pPr>
              <w:pStyle w:val="Heading2"/>
              <w:contextualSpacing w:val="0"/>
              <w:outlineLvl w:val="1"/>
            </w:pPr>
            <w:r>
              <w:t>WEB Developer</w:t>
            </w:r>
            <w:r w:rsidRPr="00CF1A49">
              <w:t xml:space="preserve">, </w:t>
            </w:r>
            <w:r>
              <w:rPr>
                <w:rFonts w:ascii="Georgia" w:hAnsi="Georgia" w:cs="Times New Roman"/>
              </w:rPr>
              <w:t xml:space="preserve">ACCENTURE </w:t>
            </w:r>
          </w:p>
          <w:p w:rsidR="005A78D4" w:rsidRDefault="005A78D4" w:rsidP="005A78D4">
            <w:r>
              <w:t>Working on Ecommerce brands which is build in Drupal CMS and also handling the client requirement for every month refresh</w:t>
            </w:r>
            <w:r w:rsidR="00D22603">
              <w:t xml:space="preserve"> like to create landing page or need to updated the website pages etc</w:t>
            </w:r>
            <w:r>
              <w:rPr>
                <w:color w:val="auto"/>
              </w:rPr>
              <w:t>.</w:t>
            </w:r>
          </w:p>
        </w:tc>
      </w:tr>
      <w:tr w:rsidR="00443628" w:rsidRPr="00CF1A49" w:rsidTr="00AE05B7">
        <w:trPr>
          <w:trHeight w:val="4237"/>
        </w:trPr>
        <w:tc>
          <w:tcPr>
            <w:tcW w:w="9095" w:type="dxa"/>
            <w:tcMar>
              <w:top w:w="216" w:type="dxa"/>
            </w:tcMar>
          </w:tcPr>
          <w:p w:rsidR="00443628" w:rsidRPr="00CF1A49" w:rsidRDefault="00443628" w:rsidP="00443628">
            <w:pPr>
              <w:pStyle w:val="Heading1"/>
              <w:outlineLvl w:val="0"/>
            </w:pPr>
            <w:r>
              <w:lastRenderedPageBreak/>
              <w:t>Live projects</w:t>
            </w:r>
          </w:p>
          <w:tbl>
            <w:tblPr>
              <w:tblStyle w:val="TableGrid"/>
              <w:tblW w:w="8466" w:type="dxa"/>
              <w:tblInd w:w="64" w:type="dxa"/>
              <w:tblBorders>
                <w:left w:val="dotted" w:sz="18" w:space="0" w:color="BFBFBF" w:themeColor="background1" w:themeShade="BF"/>
              </w:tblBorders>
              <w:tblCellMar>
                <w:left w:w="576" w:type="dxa"/>
                <w:right w:w="0" w:type="dxa"/>
              </w:tblCellMar>
              <w:tblLook w:val="04A0"/>
            </w:tblPr>
            <w:tblGrid>
              <w:gridCol w:w="8466"/>
            </w:tblGrid>
            <w:tr w:rsidR="00443628" w:rsidRPr="00CF1A49" w:rsidTr="00AE05B7">
              <w:trPr>
                <w:trHeight w:val="1180"/>
              </w:trPr>
              <w:tc>
                <w:tcPr>
                  <w:tcW w:w="8466" w:type="dxa"/>
                </w:tcPr>
                <w:p w:rsidR="00443628" w:rsidRPr="00CF1A49" w:rsidRDefault="00872869" w:rsidP="00443628">
                  <w:pPr>
                    <w:pStyle w:val="Heading2"/>
                    <w:contextualSpacing w:val="0"/>
                    <w:outlineLvl w:val="1"/>
                  </w:pPr>
                  <w:r>
                    <w:t>FCML INDIA</w:t>
                  </w:r>
                </w:p>
                <w:p w:rsidR="005E05B4" w:rsidRDefault="00872869" w:rsidP="005E05B4">
                  <w:r>
                    <w:t>A interior and lifestyle company which located with different branches in country, It provide the lifestyle solution to the customer to make their lifestyle and way of living easy and beautiful.</w:t>
                  </w:r>
                  <w:r w:rsidR="00E10F50">
                    <w:t xml:space="preserve"> Technologies Used( HTML, Bootstrap, CSS, Jquery, PHP).</w:t>
                  </w:r>
                </w:p>
                <w:p w:rsidR="007B3D43" w:rsidRPr="00CF1A49" w:rsidRDefault="00872869" w:rsidP="00443628">
                  <w:pPr>
                    <w:contextualSpacing w:val="0"/>
                  </w:pPr>
                  <w:r w:rsidRPr="00872869">
                    <w:t>https://www.fcmlindia.com/</w:t>
                  </w:r>
                </w:p>
              </w:tc>
            </w:tr>
            <w:tr w:rsidR="00443628" w:rsidRPr="00CF1A49" w:rsidTr="00AE05B7">
              <w:trPr>
                <w:trHeight w:val="1715"/>
              </w:trPr>
              <w:tc>
                <w:tcPr>
                  <w:tcW w:w="8466" w:type="dxa"/>
                  <w:tcMar>
                    <w:top w:w="216" w:type="dxa"/>
                  </w:tcMar>
                </w:tcPr>
                <w:p w:rsidR="00E609A0" w:rsidRPr="00CF1A49" w:rsidRDefault="00872869" w:rsidP="00E609A0">
                  <w:pPr>
                    <w:pStyle w:val="Heading2"/>
                    <w:contextualSpacing w:val="0"/>
                    <w:outlineLvl w:val="1"/>
                  </w:pPr>
                  <w:r>
                    <w:t>Indra Travel</w:t>
                  </w:r>
                </w:p>
                <w:p w:rsidR="00E609A0" w:rsidRDefault="00E90B4B" w:rsidP="00E609A0">
                  <w:pPr>
                    <w:contextualSpacing w:val="0"/>
                  </w:pPr>
                  <w:r>
                    <w:t>Flight Ticket Booking System. A customer can book preflight tickets any where in country according to there requirement. Technologies used ( Code</w:t>
                  </w:r>
                  <w:r w:rsidR="00E10F50">
                    <w:t>igniter Framework, Third Party API, Bootstrap, Jquery and third part libraries)</w:t>
                  </w:r>
                </w:p>
                <w:p w:rsidR="00E609A0" w:rsidRDefault="00E449FB" w:rsidP="00E609A0">
                  <w:pPr>
                    <w:contextualSpacing w:val="0"/>
                  </w:pPr>
                  <w:hyperlink r:id="rId8" w:history="1">
                    <w:r w:rsidR="00E609A0" w:rsidRPr="007B3D43">
                      <w:rPr>
                        <w:color w:val="0000FF"/>
                        <w:u w:val="single"/>
                      </w:rPr>
                      <w:t>https://bookachef.in/</w:t>
                    </w:r>
                  </w:hyperlink>
                </w:p>
                <w:p w:rsidR="00E609A0" w:rsidRDefault="00E609A0" w:rsidP="00443628">
                  <w:pPr>
                    <w:pStyle w:val="Heading2"/>
                    <w:contextualSpacing w:val="0"/>
                    <w:outlineLvl w:val="1"/>
                  </w:pPr>
                </w:p>
                <w:p w:rsidR="00443628" w:rsidRPr="00CF1A49" w:rsidRDefault="00E10F50" w:rsidP="00443628">
                  <w:pPr>
                    <w:pStyle w:val="Heading2"/>
                    <w:contextualSpacing w:val="0"/>
                    <w:outlineLvl w:val="1"/>
                  </w:pPr>
                  <w:r>
                    <w:t>CASE MANAGEMENT SYSTEM</w:t>
                  </w:r>
                </w:p>
                <w:p w:rsidR="00E10F50" w:rsidRDefault="00E10F50" w:rsidP="00443628">
                  <w:r>
                    <w:t>This is a CRM with multiple logins. This CRM is designed to handle the Different type of cases, A Staff member can register a case of person or a company. A staff member can assign the cases to another juniors to deal with that. A admin can get notified before editing any of case and also get MIS Reports to see the revenue generated by each staff. And also each login will get the billing section to create the invoices. Technologies used</w:t>
                  </w:r>
                </w:p>
                <w:p w:rsidR="008F79AF" w:rsidRDefault="00E10F50" w:rsidP="00443628">
                  <w:pPr>
                    <w:contextualSpacing w:val="0"/>
                  </w:pPr>
                  <w:r>
                    <w:t>( Codeigniter Framework, Bootstrap, Jquery, Ajax).</w:t>
                  </w:r>
                </w:p>
                <w:p w:rsidR="00E10F50" w:rsidRDefault="00E10F50" w:rsidP="00443628">
                  <w:pPr>
                    <w:contextualSpacing w:val="0"/>
                  </w:pPr>
                </w:p>
                <w:p w:rsidR="00443628" w:rsidRDefault="00031E2C" w:rsidP="00443628">
                  <w:pPr>
                    <w:pStyle w:val="Heading2"/>
                    <w:contextualSpacing w:val="0"/>
                    <w:outlineLvl w:val="1"/>
                    <w:rPr>
                      <w:rFonts w:ascii="Georgia" w:hAnsi="Georgia" w:cs="Times New Roman"/>
                    </w:rPr>
                  </w:pPr>
                  <w:r>
                    <w:t>Statics and Dynamic Websites</w:t>
                  </w:r>
                </w:p>
                <w:p w:rsidR="00EC5BE6" w:rsidRPr="00CF1A49" w:rsidRDefault="00EC5BE6" w:rsidP="00443628">
                  <w:pPr>
                    <w:pStyle w:val="Heading2"/>
                    <w:contextualSpacing w:val="0"/>
                    <w:outlineLvl w:val="1"/>
                  </w:pPr>
                </w:p>
                <w:p w:rsidR="00443628" w:rsidRDefault="00E449FB" w:rsidP="007B3D43">
                  <w:pPr>
                    <w:pStyle w:val="ListParagraph"/>
                    <w:numPr>
                      <w:ilvl w:val="0"/>
                      <w:numId w:val="15"/>
                    </w:numPr>
                  </w:pPr>
                  <w:hyperlink r:id="rId9" w:history="1">
                    <w:r w:rsidR="007B3D43" w:rsidRPr="007B3D43">
                      <w:rPr>
                        <w:color w:val="0000FF"/>
                        <w:u w:val="single"/>
                      </w:rPr>
                      <w:t>https://www.maitrigroup.net/</w:t>
                    </w:r>
                  </w:hyperlink>
                </w:p>
                <w:p w:rsidR="007B3D43" w:rsidRDefault="00E449FB" w:rsidP="00C10910">
                  <w:pPr>
                    <w:pStyle w:val="ListParagraph"/>
                    <w:numPr>
                      <w:ilvl w:val="0"/>
                      <w:numId w:val="15"/>
                    </w:numPr>
                  </w:pPr>
                  <w:hyperlink r:id="rId10" w:history="1">
                    <w:r w:rsidR="00B82DBD" w:rsidRPr="006528C7">
                      <w:rPr>
                        <w:rStyle w:val="Hyperlink"/>
                      </w:rPr>
                      <w:t>https://aarogyamhealthcare.com/</w:t>
                    </w:r>
                  </w:hyperlink>
                </w:p>
                <w:p w:rsidR="00B82DBD" w:rsidRPr="00E10F50" w:rsidRDefault="00E449FB" w:rsidP="00C10910">
                  <w:pPr>
                    <w:pStyle w:val="ListParagraph"/>
                    <w:numPr>
                      <w:ilvl w:val="0"/>
                      <w:numId w:val="15"/>
                    </w:numPr>
                    <w:rPr>
                      <w:rStyle w:val="Hyperlink"/>
                      <w:color w:val="595959" w:themeColor="text1" w:themeTint="A6"/>
                      <w:u w:val="none"/>
                    </w:rPr>
                  </w:pPr>
                  <w:hyperlink r:id="rId11" w:history="1">
                    <w:r w:rsidR="00A471D8">
                      <w:rPr>
                        <w:rStyle w:val="Hyperlink"/>
                      </w:rPr>
                      <w:t>http://skatax.co.uk/</w:t>
                    </w:r>
                  </w:hyperlink>
                </w:p>
                <w:p w:rsidR="00EC5BE6" w:rsidRDefault="00E449FB" w:rsidP="00EC5BE6">
                  <w:pPr>
                    <w:pStyle w:val="ListParagraph"/>
                    <w:numPr>
                      <w:ilvl w:val="0"/>
                      <w:numId w:val="15"/>
                    </w:numPr>
                  </w:pPr>
                  <w:hyperlink r:id="rId12" w:history="1">
                    <w:r w:rsidR="00E10F50" w:rsidRPr="00F541CE">
                      <w:rPr>
                        <w:rStyle w:val="Hyperlink"/>
                      </w:rPr>
                      <w:t>https://kristijewellerystudio.com/</w:t>
                    </w:r>
                  </w:hyperlink>
                </w:p>
                <w:p w:rsidR="00E10F50" w:rsidRDefault="00E449FB" w:rsidP="00EC5BE6">
                  <w:pPr>
                    <w:pStyle w:val="ListParagraph"/>
                    <w:numPr>
                      <w:ilvl w:val="0"/>
                      <w:numId w:val="15"/>
                    </w:numPr>
                  </w:pPr>
                  <w:hyperlink r:id="rId13" w:history="1">
                    <w:r w:rsidR="00E10F50" w:rsidRPr="00F541CE">
                      <w:rPr>
                        <w:rStyle w:val="Hyperlink"/>
                      </w:rPr>
                      <w:t>https://vantasmumbai.com/</w:t>
                    </w:r>
                  </w:hyperlink>
                </w:p>
                <w:p w:rsidR="00E10F50" w:rsidRDefault="00E449FB" w:rsidP="00E10F50">
                  <w:pPr>
                    <w:pStyle w:val="ListParagraph"/>
                    <w:numPr>
                      <w:ilvl w:val="0"/>
                      <w:numId w:val="15"/>
                    </w:numPr>
                  </w:pPr>
                  <w:hyperlink r:id="rId14" w:history="1">
                    <w:r w:rsidR="00E10F50" w:rsidRPr="00F541CE">
                      <w:rPr>
                        <w:rStyle w:val="Hyperlink"/>
                      </w:rPr>
                      <w:t>https://www.thegreatmaharashtranews.com/</w:t>
                    </w:r>
                  </w:hyperlink>
                </w:p>
                <w:p w:rsidR="00E10F50" w:rsidRDefault="00E10F50" w:rsidP="00EC5BE6">
                  <w:pPr>
                    <w:pStyle w:val="ListParagraph"/>
                  </w:pPr>
                </w:p>
              </w:tc>
            </w:tr>
            <w:tr w:rsidR="00443628" w:rsidRPr="00CF1A49" w:rsidTr="00AE05B7">
              <w:trPr>
                <w:trHeight w:val="223"/>
              </w:trPr>
              <w:tc>
                <w:tcPr>
                  <w:tcW w:w="8466" w:type="dxa"/>
                  <w:tcMar>
                    <w:top w:w="216" w:type="dxa"/>
                  </w:tcMar>
                </w:tcPr>
                <w:p w:rsidR="00E10F50" w:rsidRPr="00CF1A49" w:rsidRDefault="00E10F50" w:rsidP="00E10F50">
                  <w:pPr>
                    <w:pStyle w:val="Heading2"/>
                    <w:contextualSpacing w:val="0"/>
                    <w:outlineLvl w:val="1"/>
                  </w:pPr>
                  <w:r>
                    <w:rPr>
                      <w:rFonts w:ascii="Georgia" w:hAnsi="Georgia" w:cs="Times New Roman"/>
                    </w:rPr>
                    <w:t>Ecommerce Websites</w:t>
                  </w:r>
                </w:p>
                <w:p w:rsidR="00443628" w:rsidRDefault="00443628" w:rsidP="00443628">
                  <w:pPr>
                    <w:pStyle w:val="Heading3"/>
                    <w:outlineLvl w:val="2"/>
                  </w:pPr>
                </w:p>
                <w:p w:rsidR="00EC5BE6" w:rsidRDefault="00E449FB" w:rsidP="00EC5BE6">
                  <w:pPr>
                    <w:pStyle w:val="ListParagraph"/>
                    <w:numPr>
                      <w:ilvl w:val="0"/>
                      <w:numId w:val="18"/>
                    </w:numPr>
                  </w:pPr>
                  <w:hyperlink r:id="rId15" w:history="1">
                    <w:r w:rsidR="00EC5BE6" w:rsidRPr="00F541CE">
                      <w:rPr>
                        <w:rStyle w:val="Hyperlink"/>
                      </w:rPr>
                      <w:t>https://itgadgetsonline.com/</w:t>
                    </w:r>
                  </w:hyperlink>
                </w:p>
                <w:p w:rsidR="00EC5BE6" w:rsidRDefault="00EC5BE6" w:rsidP="00EC5BE6">
                  <w:pPr>
                    <w:pStyle w:val="ListParagraph"/>
                    <w:numPr>
                      <w:ilvl w:val="0"/>
                      <w:numId w:val="18"/>
                    </w:numPr>
                  </w:pPr>
                  <w:r w:rsidRPr="00E10F50">
                    <w:t>https://www.fashionphobic.com/</w:t>
                  </w:r>
                </w:p>
                <w:p w:rsidR="00EC5BE6" w:rsidRDefault="00EC5BE6" w:rsidP="00443628">
                  <w:pPr>
                    <w:pStyle w:val="Heading3"/>
                    <w:outlineLvl w:val="2"/>
                  </w:pPr>
                </w:p>
              </w:tc>
            </w:tr>
          </w:tbl>
          <w:p w:rsidR="00443628" w:rsidRDefault="00443628" w:rsidP="007B1033">
            <w:pPr>
              <w:pStyle w:val="Heading3"/>
              <w:outlineLvl w:val="2"/>
            </w:pPr>
          </w:p>
        </w:tc>
      </w:tr>
    </w:tbl>
    <w:p w:rsidR="00DA59AA" w:rsidRPr="00CF1A49" w:rsidRDefault="00E449FB" w:rsidP="00443628">
      <w:pPr>
        <w:pStyle w:val="Heading1"/>
        <w:tabs>
          <w:tab w:val="right" w:pos="9360"/>
        </w:tabs>
      </w:pPr>
      <w:sdt>
        <w:sdtPr>
          <w:alias w:val="Education:"/>
          <w:tag w:val="Education:"/>
          <w:id w:val="-1908763273"/>
          <w:placeholder>
            <w:docPart w:val="D3F48AA492904FBDAA5846F7562D6CAC"/>
          </w:placeholder>
          <w:temporary/>
          <w:showingPlcHdr/>
        </w:sdtPr>
        <w:sdtContent>
          <w:r w:rsidR="00DA59AA" w:rsidRPr="004C625A">
            <w:rPr>
              <w:sz w:val="24"/>
            </w:rPr>
            <w:t>Education</w:t>
          </w:r>
        </w:sdtContent>
      </w:sdt>
      <w:r w:rsidR="00443628">
        <w:tab/>
      </w:r>
    </w:p>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CF1A49" w:rsidTr="004C625A">
        <w:trPr>
          <w:trHeight w:val="517"/>
        </w:trPr>
        <w:tc>
          <w:tcPr>
            <w:tcW w:w="9355" w:type="dxa"/>
          </w:tcPr>
          <w:p w:rsidR="001D0BF1" w:rsidRPr="00CF1A49" w:rsidRDefault="009A7025" w:rsidP="001D0BF1">
            <w:pPr>
              <w:pStyle w:val="Heading3"/>
              <w:contextualSpacing w:val="0"/>
              <w:outlineLvl w:val="2"/>
            </w:pPr>
            <w:r>
              <w:t>may</w:t>
            </w:r>
            <w:r w:rsidR="00282529">
              <w:t>2019</w:t>
            </w:r>
          </w:p>
          <w:p w:rsidR="007538DC" w:rsidRPr="00CF1A49" w:rsidRDefault="00282529" w:rsidP="00DD47FF">
            <w:pPr>
              <w:pStyle w:val="Heading2"/>
              <w:contextualSpacing w:val="0"/>
              <w:outlineLvl w:val="1"/>
            </w:pPr>
            <w:r>
              <w:t>MSC-IT</w:t>
            </w:r>
            <w:r w:rsidR="001D0BF1" w:rsidRPr="00CF1A49">
              <w:t xml:space="preserve">, </w:t>
            </w:r>
            <w:r>
              <w:rPr>
                <w:rStyle w:val="SubtleReference"/>
              </w:rPr>
              <w:t>GURU NANAK COLLEGE OF ARTS SCIENCE AND COMMERCE</w:t>
            </w:r>
          </w:p>
        </w:tc>
      </w:tr>
      <w:tr w:rsidR="00F61DF9" w:rsidRPr="00CF1A49" w:rsidTr="00F61DF9">
        <w:tc>
          <w:tcPr>
            <w:tcW w:w="9355" w:type="dxa"/>
            <w:tcMar>
              <w:top w:w="216" w:type="dxa"/>
            </w:tcMar>
          </w:tcPr>
          <w:p w:rsidR="00F61DF9" w:rsidRPr="00CF1A49" w:rsidRDefault="009A7025" w:rsidP="00F61DF9">
            <w:pPr>
              <w:pStyle w:val="Heading3"/>
              <w:contextualSpacing w:val="0"/>
              <w:outlineLvl w:val="2"/>
            </w:pPr>
            <w:r>
              <w:t>April</w:t>
            </w:r>
            <w:r w:rsidR="00282529">
              <w:t>2017</w:t>
            </w:r>
          </w:p>
          <w:p w:rsidR="00DD47FF" w:rsidRDefault="009A7025" w:rsidP="00F61DF9">
            <w:pPr>
              <w:pStyle w:val="Heading2"/>
              <w:contextualSpacing w:val="0"/>
              <w:outlineLvl w:val="1"/>
              <w:rPr>
                <w:rStyle w:val="SubtleReference"/>
              </w:rPr>
            </w:pPr>
            <w:r>
              <w:t>B.Sc</w:t>
            </w:r>
            <w:r w:rsidR="00282529">
              <w:t>-IT</w:t>
            </w:r>
            <w:r w:rsidR="00F61DF9" w:rsidRPr="00CF1A49">
              <w:t xml:space="preserve">, </w:t>
            </w:r>
            <w:r w:rsidR="00282529">
              <w:rPr>
                <w:rStyle w:val="SubtleReference"/>
              </w:rPr>
              <w:t>GURU NANAK COLLEGE OF ARTS SCIENCE AND COMMERCE</w:t>
            </w:r>
          </w:p>
          <w:p w:rsidR="00282529" w:rsidRDefault="00282529" w:rsidP="00F61DF9">
            <w:pPr>
              <w:pStyle w:val="Heading2"/>
              <w:contextualSpacing w:val="0"/>
              <w:outlineLvl w:val="1"/>
              <w:rPr>
                <w:rStyle w:val="SubtleReference"/>
              </w:rPr>
            </w:pPr>
          </w:p>
          <w:p w:rsidR="00DD47FF" w:rsidRPr="00CF1A49" w:rsidRDefault="00DD47FF" w:rsidP="00DD47FF">
            <w:pPr>
              <w:pStyle w:val="Heading3"/>
              <w:contextualSpacing w:val="0"/>
              <w:outlineLvl w:val="2"/>
            </w:pPr>
            <w:r>
              <w:lastRenderedPageBreak/>
              <w:t>February</w:t>
            </w:r>
            <w:r w:rsidR="00282529">
              <w:t>2014</w:t>
            </w:r>
          </w:p>
          <w:p w:rsidR="00DD47FF" w:rsidRPr="00CF1A49" w:rsidRDefault="00DD47FF" w:rsidP="00F61DF9">
            <w:pPr>
              <w:pStyle w:val="Heading2"/>
              <w:contextualSpacing w:val="0"/>
              <w:outlineLvl w:val="1"/>
            </w:pPr>
            <w:r>
              <w:t>HSC</w:t>
            </w:r>
            <w:r w:rsidRPr="00CF1A49">
              <w:t xml:space="preserve">, </w:t>
            </w:r>
            <w:r w:rsidR="00282529">
              <w:rPr>
                <w:rStyle w:val="SubtleReference"/>
              </w:rPr>
              <w:t>THE A.E.s  JR COLLEGE</w:t>
            </w:r>
          </w:p>
          <w:p w:rsidR="00DD47FF" w:rsidRPr="00CF1A49" w:rsidRDefault="00DD47FF" w:rsidP="00DD47FF">
            <w:pPr>
              <w:pStyle w:val="Heading3"/>
              <w:contextualSpacing w:val="0"/>
              <w:outlineLvl w:val="2"/>
            </w:pPr>
            <w:r>
              <w:t>March</w:t>
            </w:r>
            <w:r w:rsidR="00282529">
              <w:t>2012</w:t>
            </w:r>
          </w:p>
          <w:p w:rsidR="00F61DF9" w:rsidRDefault="00DD47FF" w:rsidP="004C625A">
            <w:pPr>
              <w:pStyle w:val="Heading2"/>
              <w:contextualSpacing w:val="0"/>
              <w:outlineLvl w:val="1"/>
            </w:pPr>
            <w:r>
              <w:t>SSC</w:t>
            </w:r>
            <w:r w:rsidRPr="00CF1A49">
              <w:t xml:space="preserve">, </w:t>
            </w:r>
            <w:r w:rsidR="00282529">
              <w:rPr>
                <w:rStyle w:val="SubtleReference"/>
              </w:rPr>
              <w:t>C.B.M HIGH SCHOOL</w:t>
            </w:r>
          </w:p>
        </w:tc>
      </w:tr>
    </w:tbl>
    <w:p w:rsidR="00486277" w:rsidRPr="004C625A" w:rsidRDefault="00DD47FF" w:rsidP="00486277">
      <w:pPr>
        <w:pStyle w:val="Heading1"/>
        <w:rPr>
          <w:sz w:val="24"/>
        </w:rPr>
      </w:pPr>
      <w:r w:rsidRPr="004C625A">
        <w:rPr>
          <w:sz w:val="24"/>
        </w:rPr>
        <w:lastRenderedPageBreak/>
        <w:t>Technical Skills</w:t>
      </w:r>
    </w:p>
    <w:tbl>
      <w:tblPr>
        <w:tblStyle w:val="TableGrid"/>
        <w:tblW w:w="5444" w:type="pct"/>
        <w:tblCellMar>
          <w:left w:w="0" w:type="dxa"/>
          <w:right w:w="0" w:type="dxa"/>
        </w:tblCellMar>
        <w:tblLook w:val="04A0"/>
      </w:tblPr>
      <w:tblGrid>
        <w:gridCol w:w="10191"/>
      </w:tblGrid>
      <w:tr w:rsidR="00022DE1" w:rsidRPr="006E1507" w:rsidTr="00022DE1">
        <w:trPr>
          <w:trHeight w:val="1296"/>
        </w:trPr>
        <w:tc>
          <w:tcPr>
            <w:tcW w:w="10191" w:type="dxa"/>
          </w:tcPr>
          <w:p w:rsidR="00022DE1" w:rsidRDefault="00022DE1" w:rsidP="006B70AB">
            <w:pPr>
              <w:pStyle w:val="ListBullet"/>
            </w:pPr>
            <w:r>
              <w:t xml:space="preserve">Programming Languages: C, C++, JavaScript, Core Java , </w:t>
            </w:r>
            <w:r w:rsidR="00282529">
              <w:t>PHP</w:t>
            </w:r>
            <w:r w:rsidR="00DC7653">
              <w:t>, jQuery</w:t>
            </w:r>
          </w:p>
          <w:p w:rsidR="00CB12D8" w:rsidRPr="006E1507" w:rsidRDefault="00CB12D8" w:rsidP="006B70AB">
            <w:pPr>
              <w:pStyle w:val="ListBullet"/>
            </w:pPr>
            <w:r>
              <w:t>Frameworks</w:t>
            </w:r>
            <w:r w:rsidR="007D22EA">
              <w:t>&amp; MVC Pattern</w:t>
            </w:r>
            <w:r w:rsidR="00282529">
              <w:t xml:space="preserve">: </w:t>
            </w:r>
            <w:r>
              <w:t>Codeigniter</w:t>
            </w:r>
          </w:p>
          <w:p w:rsidR="00022DE1" w:rsidRDefault="00022DE1" w:rsidP="006B70AB">
            <w:pPr>
              <w:pStyle w:val="ListBullet"/>
            </w:pPr>
            <w:r>
              <w:t xml:space="preserve">Operating System: </w:t>
            </w:r>
            <w:r w:rsidR="00130710">
              <w:t>Windows, Linux (Ubuntu)</w:t>
            </w:r>
          </w:p>
          <w:p w:rsidR="007B6096" w:rsidRDefault="007A197A" w:rsidP="00DC7653">
            <w:pPr>
              <w:pStyle w:val="ListBullet"/>
            </w:pPr>
            <w:r>
              <w:t xml:space="preserve">Others: </w:t>
            </w:r>
            <w:r w:rsidR="00ED1A5B">
              <w:t>MySQL</w:t>
            </w:r>
            <w:r w:rsidR="00CB12D8">
              <w:t xml:space="preserve">, </w:t>
            </w:r>
            <w:r w:rsidR="00282529">
              <w:t xml:space="preserve">SQL, </w:t>
            </w:r>
            <w:r w:rsidR="007D22EA">
              <w:t>WordPress</w:t>
            </w:r>
            <w:r w:rsidR="00282529">
              <w:t xml:space="preserve">, </w:t>
            </w:r>
            <w:r w:rsidR="00D057B3">
              <w:t>AJAX</w:t>
            </w:r>
            <w:r w:rsidR="004D309B">
              <w:t xml:space="preserve">, </w:t>
            </w:r>
            <w:r w:rsidR="00FF6CA9">
              <w:t>Bootstrap</w:t>
            </w:r>
            <w:r w:rsidR="00B11ADA">
              <w:t>, HTML5, CSS5, SEO (Intermediate)</w:t>
            </w:r>
            <w:r w:rsidR="00483656">
              <w:t>, Office tools</w:t>
            </w:r>
            <w:r w:rsidR="00E51A9F">
              <w:t xml:space="preserve"> (Word, Excel, </w:t>
            </w:r>
            <w:r w:rsidR="00F057A9">
              <w:t>PowerPoint</w:t>
            </w:r>
            <w:r w:rsidR="00E51A9F">
              <w:t>)</w:t>
            </w:r>
            <w:r w:rsidR="00DC7653">
              <w:t xml:space="preserve">,SOAP API, </w:t>
            </w:r>
            <w:r w:rsidR="00DC7653" w:rsidRPr="00DC7653">
              <w:t>RESTful API</w:t>
            </w:r>
            <w:r w:rsidR="00E609A0">
              <w:t>.</w:t>
            </w:r>
          </w:p>
          <w:p w:rsidR="009A6ACB" w:rsidRPr="004C625A" w:rsidRDefault="009A6ACB" w:rsidP="009A6ACB">
            <w:pPr>
              <w:pStyle w:val="Heading1"/>
              <w:outlineLvl w:val="0"/>
              <w:rPr>
                <w:sz w:val="24"/>
              </w:rPr>
            </w:pPr>
            <w:r w:rsidRPr="004C625A">
              <w:rPr>
                <w:sz w:val="24"/>
              </w:rPr>
              <w:t>Soft Skills</w:t>
            </w:r>
          </w:p>
          <w:p w:rsidR="007D193F" w:rsidRDefault="007D193F" w:rsidP="006B70AB">
            <w:pPr>
              <w:pStyle w:val="ListBullet"/>
            </w:pPr>
            <w:r>
              <w:t>Team Leader and motivator</w:t>
            </w:r>
          </w:p>
          <w:p w:rsidR="0057796C" w:rsidRDefault="0057796C" w:rsidP="006B70AB">
            <w:pPr>
              <w:pStyle w:val="ListBullet"/>
            </w:pPr>
            <w:r>
              <w:t>Persuasive skills</w:t>
            </w:r>
          </w:p>
          <w:p w:rsidR="00C0373A" w:rsidRDefault="00483656" w:rsidP="006B70AB">
            <w:pPr>
              <w:pStyle w:val="ListBullet"/>
            </w:pPr>
            <w:r>
              <w:t>Management Skill</w:t>
            </w:r>
            <w:r w:rsidR="007F4971">
              <w:t>s</w:t>
            </w:r>
          </w:p>
          <w:p w:rsidR="00C0373A" w:rsidRPr="004C625A" w:rsidRDefault="00282529" w:rsidP="00C0373A">
            <w:pPr>
              <w:pStyle w:val="Heading1"/>
              <w:outlineLvl w:val="0"/>
              <w:rPr>
                <w:sz w:val="24"/>
              </w:rPr>
            </w:pPr>
            <w:r>
              <w:rPr>
                <w:sz w:val="24"/>
              </w:rPr>
              <w:t>CERTIFICATIONS</w:t>
            </w:r>
          </w:p>
          <w:p w:rsidR="006B70AB" w:rsidRDefault="00282529" w:rsidP="00282529">
            <w:pPr>
              <w:pStyle w:val="ListBullet"/>
            </w:pPr>
            <w:r>
              <w:t>Completed SCTSNXTGENPRO(Java) Certification.Duration from (Oct 2017 to April 2018).</w:t>
            </w:r>
          </w:p>
          <w:p w:rsidR="009A6ACB" w:rsidRPr="006E1507" w:rsidRDefault="00282529" w:rsidP="006B70AB">
            <w:pPr>
              <w:pStyle w:val="ListBullet"/>
            </w:pPr>
            <w:r>
              <w:t>Completed Tosca Automation Testing Module-1(one month)</w:t>
            </w:r>
          </w:p>
        </w:tc>
      </w:tr>
    </w:tbl>
    <w:p w:rsidR="00F469B5" w:rsidRPr="004C625A" w:rsidRDefault="00F469B5" w:rsidP="0062312F">
      <w:pPr>
        <w:pStyle w:val="Heading1"/>
        <w:rPr>
          <w:sz w:val="24"/>
        </w:rPr>
      </w:pPr>
      <w:r w:rsidRPr="004C625A">
        <w:rPr>
          <w:sz w:val="24"/>
        </w:rPr>
        <w:t>Personal Data</w:t>
      </w:r>
    </w:p>
    <w:p w:rsidR="005A57E2" w:rsidRDefault="00282529" w:rsidP="005A57E2">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Times New Roman"/>
        </w:rPr>
      </w:pPr>
      <w:r>
        <w:rPr>
          <w:rFonts w:ascii="Georgia" w:hAnsi="Georgia" w:cs="Times New Roman"/>
        </w:rPr>
        <w:t>Date of Birth:</w:t>
      </w:r>
      <w:r>
        <w:rPr>
          <w:rFonts w:ascii="Georgia" w:hAnsi="Georgia" w:cs="Times New Roman"/>
        </w:rPr>
        <w:tab/>
        <w:t>30</w:t>
      </w:r>
      <w:r w:rsidR="005A57E2">
        <w:rPr>
          <w:rFonts w:ascii="Georgia" w:hAnsi="Georgia" w:cs="Times New Roman"/>
          <w:vertAlign w:val="superscript"/>
        </w:rPr>
        <w:t>th</w:t>
      </w:r>
      <w:r>
        <w:rPr>
          <w:rFonts w:ascii="Georgia" w:hAnsi="Georgia" w:cs="Times New Roman"/>
        </w:rPr>
        <w:t xml:space="preserve"> September 1996</w:t>
      </w:r>
    </w:p>
    <w:p w:rsidR="005A57E2" w:rsidRDefault="005A57E2" w:rsidP="005A57E2">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Times New Roman"/>
        </w:rPr>
      </w:pPr>
      <w:r>
        <w:rPr>
          <w:rFonts w:ascii="Georgia" w:hAnsi="Georgia" w:cs="Times New Roman"/>
        </w:rPr>
        <w:t>Gender:</w:t>
      </w:r>
      <w:r>
        <w:rPr>
          <w:rFonts w:ascii="Georgia" w:hAnsi="Georgia" w:cs="Times New Roman"/>
        </w:rPr>
        <w:tab/>
      </w:r>
      <w:r>
        <w:rPr>
          <w:rFonts w:ascii="Georgia" w:hAnsi="Georgia" w:cs="Times New Roman"/>
        </w:rPr>
        <w:tab/>
        <w:t>Male</w:t>
      </w:r>
    </w:p>
    <w:p w:rsidR="005A57E2" w:rsidRDefault="005A57E2" w:rsidP="005A57E2">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Times New Roman"/>
        </w:rPr>
      </w:pPr>
      <w:r>
        <w:rPr>
          <w:rFonts w:ascii="Georgia" w:hAnsi="Georgia" w:cs="Times New Roman"/>
        </w:rPr>
        <w:t>Marital Status:</w:t>
      </w:r>
      <w:r>
        <w:rPr>
          <w:rFonts w:ascii="Georgia" w:hAnsi="Georgia" w:cs="Times New Roman"/>
        </w:rPr>
        <w:tab/>
        <w:t>Single</w:t>
      </w:r>
    </w:p>
    <w:p w:rsidR="005A57E2" w:rsidRDefault="005A57E2" w:rsidP="005A57E2">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Times New Roman"/>
        </w:rPr>
      </w:pPr>
      <w:r>
        <w:rPr>
          <w:rFonts w:ascii="Georgia" w:hAnsi="Georgia" w:cs="Times New Roman"/>
        </w:rPr>
        <w:t>Languages:</w:t>
      </w:r>
      <w:r>
        <w:rPr>
          <w:rFonts w:ascii="Georgia" w:hAnsi="Georgia" w:cs="Times New Roman"/>
        </w:rPr>
        <w:tab/>
      </w:r>
      <w:r>
        <w:rPr>
          <w:rFonts w:ascii="Georgia" w:hAnsi="Georgia" w:cs="Times New Roman"/>
        </w:rPr>
        <w:tab/>
      </w:r>
      <w:r>
        <w:rPr>
          <w:rFonts w:ascii="Georgia" w:hAnsi="Georgia"/>
        </w:rPr>
        <w:t>English, Hindi, Marathi</w:t>
      </w:r>
      <w:r w:rsidR="00282529">
        <w:rPr>
          <w:rFonts w:ascii="Georgia" w:hAnsi="Georgia"/>
        </w:rPr>
        <w:t>, Telegu</w:t>
      </w:r>
      <w:r>
        <w:rPr>
          <w:rFonts w:ascii="Georgia" w:hAnsi="Georgia"/>
        </w:rPr>
        <w:t>.</w:t>
      </w:r>
    </w:p>
    <w:p w:rsidR="00B51D1B" w:rsidRDefault="00B51D1B" w:rsidP="006E1507"/>
    <w:p w:rsidR="00412E9D" w:rsidRDefault="00412E9D" w:rsidP="006E1507"/>
    <w:p w:rsidR="00412E9D" w:rsidRDefault="00412E9D" w:rsidP="006E1507"/>
    <w:p w:rsidR="00412E9D" w:rsidRDefault="00412E9D" w:rsidP="006E1507"/>
    <w:p w:rsidR="00412E9D" w:rsidRDefault="00412E9D" w:rsidP="006E1507"/>
    <w:p w:rsidR="00412E9D" w:rsidRDefault="00412E9D" w:rsidP="006E1507"/>
    <w:p w:rsidR="00412E9D" w:rsidRPr="006E1507" w:rsidRDefault="00412E9D" w:rsidP="006E1507">
      <w:r>
        <w:t xml:space="preserve">Date: </w:t>
      </w:r>
      <w:r w:rsidR="00282529">
        <w:tab/>
      </w:r>
      <w:r w:rsidR="00282529">
        <w:tab/>
      </w:r>
      <w:r w:rsidR="00282529">
        <w:tab/>
      </w:r>
      <w:r w:rsidR="00282529">
        <w:tab/>
      </w:r>
      <w:r w:rsidR="00282529">
        <w:tab/>
      </w:r>
      <w:r w:rsidR="00282529">
        <w:tab/>
      </w:r>
      <w:r w:rsidR="00282529">
        <w:tab/>
      </w:r>
      <w:r w:rsidR="00282529">
        <w:tab/>
      </w:r>
      <w:r w:rsidR="00282529">
        <w:tab/>
      </w:r>
      <w:r w:rsidR="00282529">
        <w:tab/>
        <w:t>Vijay Vemul</w:t>
      </w:r>
      <w:bookmarkStart w:id="0" w:name="_GoBack"/>
      <w:bookmarkEnd w:id="0"/>
    </w:p>
    <w:sectPr w:rsidR="00412E9D" w:rsidRPr="006E1507" w:rsidSect="005A1B10">
      <w:footerReference w:type="default" r:id="rId16"/>
      <w:headerReference w:type="first" r:id="rId17"/>
      <w:pgSz w:w="12240" w:h="15840" w:code="1"/>
      <w:pgMar w:top="950" w:right="1440" w:bottom="108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8D4" w:rsidRDefault="005A78D4" w:rsidP="0068194B">
      <w:r>
        <w:separator/>
      </w:r>
    </w:p>
    <w:p w:rsidR="005A78D4" w:rsidRDefault="005A78D4"/>
    <w:p w:rsidR="005A78D4" w:rsidRDefault="005A78D4"/>
  </w:endnote>
  <w:endnote w:type="continuationSeparator" w:id="1">
    <w:p w:rsidR="005A78D4" w:rsidRDefault="005A78D4" w:rsidP="0068194B">
      <w:r>
        <w:continuationSeparator/>
      </w:r>
    </w:p>
    <w:p w:rsidR="005A78D4" w:rsidRDefault="005A78D4"/>
    <w:p w:rsidR="005A78D4" w:rsidRDefault="005A78D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Calibri"/>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606279"/>
      <w:docPartObj>
        <w:docPartGallery w:val="Page Numbers (Bottom of Page)"/>
        <w:docPartUnique/>
      </w:docPartObj>
    </w:sdtPr>
    <w:sdtEndPr>
      <w:rPr>
        <w:noProof/>
      </w:rPr>
    </w:sdtEndPr>
    <w:sdtContent>
      <w:p w:rsidR="005A78D4" w:rsidRDefault="005A78D4">
        <w:pPr>
          <w:pStyle w:val="Footer"/>
        </w:pPr>
        <w:fldSimple w:instr=" PAGE   \* MERGEFORMAT ">
          <w:r w:rsidR="00D22603">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8D4" w:rsidRDefault="005A78D4" w:rsidP="0068194B">
      <w:r>
        <w:separator/>
      </w:r>
    </w:p>
    <w:p w:rsidR="005A78D4" w:rsidRDefault="005A78D4"/>
    <w:p w:rsidR="005A78D4" w:rsidRDefault="005A78D4"/>
  </w:footnote>
  <w:footnote w:type="continuationSeparator" w:id="1">
    <w:p w:rsidR="005A78D4" w:rsidRDefault="005A78D4" w:rsidP="0068194B">
      <w:r>
        <w:continuationSeparator/>
      </w:r>
    </w:p>
    <w:p w:rsidR="005A78D4" w:rsidRDefault="005A78D4"/>
    <w:p w:rsidR="005A78D4" w:rsidRDefault="005A78D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8D4" w:rsidRPr="004E01EB" w:rsidRDefault="005A78D4" w:rsidP="005A1B10">
    <w:pPr>
      <w:pStyle w:val="Header"/>
    </w:pPr>
    <w:r>
      <w:rPr>
        <w:noProof/>
      </w:rPr>
      <w:pict>
        <v:line id="Straight Connector 5" o:spid="_x0000_s4097" alt="Header dividing line" style="position:absolute;z-index:-251658752;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161788F"/>
    <w:multiLevelType w:val="hybridMultilevel"/>
    <w:tmpl w:val="D42C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5F543DB"/>
    <w:multiLevelType w:val="hybridMultilevel"/>
    <w:tmpl w:val="A90CD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1904FCE"/>
    <w:multiLevelType w:val="hybridMultilevel"/>
    <w:tmpl w:val="B978C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9791140"/>
    <w:multiLevelType w:val="hybridMultilevel"/>
    <w:tmpl w:val="03ECE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09C62AA"/>
    <w:multiLevelType w:val="hybridMultilevel"/>
    <w:tmpl w:val="A90CD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0"/>
  </w:num>
  <w:num w:numId="15">
    <w:abstractNumId w:val="17"/>
  </w:num>
  <w:num w:numId="16">
    <w:abstractNumId w:val="15"/>
  </w:num>
  <w:num w:numId="17">
    <w:abstractNumId w:val="16"/>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5434F4"/>
    <w:rsid w:val="000001EF"/>
    <w:rsid w:val="00007322"/>
    <w:rsid w:val="00007728"/>
    <w:rsid w:val="00022DE1"/>
    <w:rsid w:val="00024584"/>
    <w:rsid w:val="00024730"/>
    <w:rsid w:val="00031E2C"/>
    <w:rsid w:val="00055E95"/>
    <w:rsid w:val="0007021F"/>
    <w:rsid w:val="00093CB1"/>
    <w:rsid w:val="000B2B00"/>
    <w:rsid w:val="000B2BA5"/>
    <w:rsid w:val="000C4C30"/>
    <w:rsid w:val="000F2F8C"/>
    <w:rsid w:val="0010006E"/>
    <w:rsid w:val="001045A8"/>
    <w:rsid w:val="00114A91"/>
    <w:rsid w:val="00130710"/>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82529"/>
    <w:rsid w:val="00294998"/>
    <w:rsid w:val="00295C81"/>
    <w:rsid w:val="00297F18"/>
    <w:rsid w:val="002A1945"/>
    <w:rsid w:val="002B16DE"/>
    <w:rsid w:val="002B2958"/>
    <w:rsid w:val="002B3FC8"/>
    <w:rsid w:val="002C32FA"/>
    <w:rsid w:val="002D23C5"/>
    <w:rsid w:val="002D6137"/>
    <w:rsid w:val="002E7E61"/>
    <w:rsid w:val="002F05E5"/>
    <w:rsid w:val="002F254D"/>
    <w:rsid w:val="002F30E4"/>
    <w:rsid w:val="003050C7"/>
    <w:rsid w:val="00307140"/>
    <w:rsid w:val="00316DFF"/>
    <w:rsid w:val="00325B57"/>
    <w:rsid w:val="00336056"/>
    <w:rsid w:val="003504E5"/>
    <w:rsid w:val="003544E1"/>
    <w:rsid w:val="00366398"/>
    <w:rsid w:val="00375924"/>
    <w:rsid w:val="003A0632"/>
    <w:rsid w:val="003A30E5"/>
    <w:rsid w:val="003A6ADF"/>
    <w:rsid w:val="003B5928"/>
    <w:rsid w:val="003D380F"/>
    <w:rsid w:val="003E160D"/>
    <w:rsid w:val="003E5DE1"/>
    <w:rsid w:val="003F1D5F"/>
    <w:rsid w:val="00401512"/>
    <w:rsid w:val="00405128"/>
    <w:rsid w:val="00406CFF"/>
    <w:rsid w:val="00412E9D"/>
    <w:rsid w:val="00416B25"/>
    <w:rsid w:val="00420592"/>
    <w:rsid w:val="004319E0"/>
    <w:rsid w:val="00433E4D"/>
    <w:rsid w:val="00437E8C"/>
    <w:rsid w:val="00440225"/>
    <w:rsid w:val="00443628"/>
    <w:rsid w:val="0045463A"/>
    <w:rsid w:val="004726BC"/>
    <w:rsid w:val="00474105"/>
    <w:rsid w:val="00480E6E"/>
    <w:rsid w:val="00483656"/>
    <w:rsid w:val="00486277"/>
    <w:rsid w:val="00494CF6"/>
    <w:rsid w:val="00495F8D"/>
    <w:rsid w:val="004A1FAE"/>
    <w:rsid w:val="004A32FF"/>
    <w:rsid w:val="004B06EB"/>
    <w:rsid w:val="004B6AD0"/>
    <w:rsid w:val="004C2D5D"/>
    <w:rsid w:val="004C33E1"/>
    <w:rsid w:val="004C625A"/>
    <w:rsid w:val="004D309B"/>
    <w:rsid w:val="004E01EB"/>
    <w:rsid w:val="004E2794"/>
    <w:rsid w:val="004E7A74"/>
    <w:rsid w:val="00510392"/>
    <w:rsid w:val="00513E2A"/>
    <w:rsid w:val="005434F4"/>
    <w:rsid w:val="00566437"/>
    <w:rsid w:val="00566A35"/>
    <w:rsid w:val="0056701E"/>
    <w:rsid w:val="005740D7"/>
    <w:rsid w:val="0057796C"/>
    <w:rsid w:val="005A0F26"/>
    <w:rsid w:val="005A1B10"/>
    <w:rsid w:val="005A57E2"/>
    <w:rsid w:val="005A6850"/>
    <w:rsid w:val="005A78D4"/>
    <w:rsid w:val="005B1B1B"/>
    <w:rsid w:val="005C5932"/>
    <w:rsid w:val="005D14F6"/>
    <w:rsid w:val="005D3CA7"/>
    <w:rsid w:val="005D4CC1"/>
    <w:rsid w:val="005E05B4"/>
    <w:rsid w:val="005E4B6F"/>
    <w:rsid w:val="005F1513"/>
    <w:rsid w:val="005F4B91"/>
    <w:rsid w:val="005F55D2"/>
    <w:rsid w:val="0062312F"/>
    <w:rsid w:val="00625F2C"/>
    <w:rsid w:val="006618E9"/>
    <w:rsid w:val="0068194B"/>
    <w:rsid w:val="00692703"/>
    <w:rsid w:val="006A1962"/>
    <w:rsid w:val="006B5D48"/>
    <w:rsid w:val="006B70AB"/>
    <w:rsid w:val="006B7D7B"/>
    <w:rsid w:val="006C1A5E"/>
    <w:rsid w:val="006E1507"/>
    <w:rsid w:val="00712D8B"/>
    <w:rsid w:val="007230FC"/>
    <w:rsid w:val="007273B7"/>
    <w:rsid w:val="00733E0A"/>
    <w:rsid w:val="0074403D"/>
    <w:rsid w:val="00746D44"/>
    <w:rsid w:val="007538DC"/>
    <w:rsid w:val="00757803"/>
    <w:rsid w:val="0079206B"/>
    <w:rsid w:val="00796076"/>
    <w:rsid w:val="007A197A"/>
    <w:rsid w:val="007B1033"/>
    <w:rsid w:val="007B3D43"/>
    <w:rsid w:val="007B6096"/>
    <w:rsid w:val="007B7155"/>
    <w:rsid w:val="007C0566"/>
    <w:rsid w:val="007C5DF8"/>
    <w:rsid w:val="007C606B"/>
    <w:rsid w:val="007D193F"/>
    <w:rsid w:val="007D22EA"/>
    <w:rsid w:val="007E6A61"/>
    <w:rsid w:val="007F4971"/>
    <w:rsid w:val="00801140"/>
    <w:rsid w:val="00803404"/>
    <w:rsid w:val="00834955"/>
    <w:rsid w:val="00835DC7"/>
    <w:rsid w:val="00855B59"/>
    <w:rsid w:val="00860461"/>
    <w:rsid w:val="0086487C"/>
    <w:rsid w:val="00870B20"/>
    <w:rsid w:val="00872869"/>
    <w:rsid w:val="008829F8"/>
    <w:rsid w:val="00885897"/>
    <w:rsid w:val="008A6538"/>
    <w:rsid w:val="008C7056"/>
    <w:rsid w:val="008E4FEA"/>
    <w:rsid w:val="008F3B14"/>
    <w:rsid w:val="008F79AF"/>
    <w:rsid w:val="00901899"/>
    <w:rsid w:val="0090344B"/>
    <w:rsid w:val="00905715"/>
    <w:rsid w:val="0091321E"/>
    <w:rsid w:val="00913946"/>
    <w:rsid w:val="009228AD"/>
    <w:rsid w:val="0092726B"/>
    <w:rsid w:val="009361BA"/>
    <w:rsid w:val="00944F78"/>
    <w:rsid w:val="009510E7"/>
    <w:rsid w:val="00952C89"/>
    <w:rsid w:val="009571D8"/>
    <w:rsid w:val="009650EA"/>
    <w:rsid w:val="0097790C"/>
    <w:rsid w:val="0098506E"/>
    <w:rsid w:val="009A44CE"/>
    <w:rsid w:val="009A6ACB"/>
    <w:rsid w:val="009A7025"/>
    <w:rsid w:val="009C4DFC"/>
    <w:rsid w:val="009D44F8"/>
    <w:rsid w:val="009E3160"/>
    <w:rsid w:val="009F220C"/>
    <w:rsid w:val="009F3B05"/>
    <w:rsid w:val="009F4931"/>
    <w:rsid w:val="00A1150B"/>
    <w:rsid w:val="00A14534"/>
    <w:rsid w:val="00A16DAA"/>
    <w:rsid w:val="00A24162"/>
    <w:rsid w:val="00A25023"/>
    <w:rsid w:val="00A270EA"/>
    <w:rsid w:val="00A34BA2"/>
    <w:rsid w:val="00A36F27"/>
    <w:rsid w:val="00A42E32"/>
    <w:rsid w:val="00A46E63"/>
    <w:rsid w:val="00A471D8"/>
    <w:rsid w:val="00A51DC5"/>
    <w:rsid w:val="00A53DE1"/>
    <w:rsid w:val="00A615E1"/>
    <w:rsid w:val="00A755E8"/>
    <w:rsid w:val="00A93A5D"/>
    <w:rsid w:val="00AB20E3"/>
    <w:rsid w:val="00AB32F8"/>
    <w:rsid w:val="00AB610B"/>
    <w:rsid w:val="00AC2978"/>
    <w:rsid w:val="00AD360E"/>
    <w:rsid w:val="00AD40FB"/>
    <w:rsid w:val="00AD782D"/>
    <w:rsid w:val="00AE05B7"/>
    <w:rsid w:val="00AE7650"/>
    <w:rsid w:val="00B02995"/>
    <w:rsid w:val="00B10EBE"/>
    <w:rsid w:val="00B11ADA"/>
    <w:rsid w:val="00B16435"/>
    <w:rsid w:val="00B236F1"/>
    <w:rsid w:val="00B50F99"/>
    <w:rsid w:val="00B51D1B"/>
    <w:rsid w:val="00B540F4"/>
    <w:rsid w:val="00B60FD0"/>
    <w:rsid w:val="00B622DF"/>
    <w:rsid w:val="00B6332A"/>
    <w:rsid w:val="00B81760"/>
    <w:rsid w:val="00B82DBD"/>
    <w:rsid w:val="00B8457D"/>
    <w:rsid w:val="00B8494C"/>
    <w:rsid w:val="00BA1546"/>
    <w:rsid w:val="00BB46A3"/>
    <w:rsid w:val="00BB4E51"/>
    <w:rsid w:val="00BD431F"/>
    <w:rsid w:val="00BE423E"/>
    <w:rsid w:val="00BE50F0"/>
    <w:rsid w:val="00BF61AC"/>
    <w:rsid w:val="00C00901"/>
    <w:rsid w:val="00C02EBB"/>
    <w:rsid w:val="00C0373A"/>
    <w:rsid w:val="00C10910"/>
    <w:rsid w:val="00C268BF"/>
    <w:rsid w:val="00C47FA6"/>
    <w:rsid w:val="00C57FC6"/>
    <w:rsid w:val="00C66A7D"/>
    <w:rsid w:val="00C779DA"/>
    <w:rsid w:val="00C814F7"/>
    <w:rsid w:val="00C952C4"/>
    <w:rsid w:val="00CA4B4D"/>
    <w:rsid w:val="00CB12D8"/>
    <w:rsid w:val="00CB35C3"/>
    <w:rsid w:val="00CD323D"/>
    <w:rsid w:val="00CE4030"/>
    <w:rsid w:val="00CE64B3"/>
    <w:rsid w:val="00CF1A49"/>
    <w:rsid w:val="00D04637"/>
    <w:rsid w:val="00D057B3"/>
    <w:rsid w:val="00D0630C"/>
    <w:rsid w:val="00D22603"/>
    <w:rsid w:val="00D243A9"/>
    <w:rsid w:val="00D305E5"/>
    <w:rsid w:val="00D35326"/>
    <w:rsid w:val="00D37CD3"/>
    <w:rsid w:val="00D45790"/>
    <w:rsid w:val="00D51963"/>
    <w:rsid w:val="00D53721"/>
    <w:rsid w:val="00D66A52"/>
    <w:rsid w:val="00D66EFA"/>
    <w:rsid w:val="00D72A2D"/>
    <w:rsid w:val="00D9521A"/>
    <w:rsid w:val="00DA3914"/>
    <w:rsid w:val="00DA50A4"/>
    <w:rsid w:val="00DA59AA"/>
    <w:rsid w:val="00DB6915"/>
    <w:rsid w:val="00DB7E1E"/>
    <w:rsid w:val="00DC1B78"/>
    <w:rsid w:val="00DC2A2F"/>
    <w:rsid w:val="00DC600B"/>
    <w:rsid w:val="00DC7653"/>
    <w:rsid w:val="00DD2B41"/>
    <w:rsid w:val="00DD47FF"/>
    <w:rsid w:val="00DE0FAA"/>
    <w:rsid w:val="00DE136D"/>
    <w:rsid w:val="00DE6534"/>
    <w:rsid w:val="00DF4D6C"/>
    <w:rsid w:val="00E01923"/>
    <w:rsid w:val="00E10F50"/>
    <w:rsid w:val="00E14498"/>
    <w:rsid w:val="00E2397A"/>
    <w:rsid w:val="00E254DB"/>
    <w:rsid w:val="00E300FC"/>
    <w:rsid w:val="00E362DB"/>
    <w:rsid w:val="00E449FB"/>
    <w:rsid w:val="00E460BB"/>
    <w:rsid w:val="00E51A9F"/>
    <w:rsid w:val="00E5632B"/>
    <w:rsid w:val="00E609A0"/>
    <w:rsid w:val="00E70240"/>
    <w:rsid w:val="00E71E6B"/>
    <w:rsid w:val="00E81CC5"/>
    <w:rsid w:val="00E85A87"/>
    <w:rsid w:val="00E85B4A"/>
    <w:rsid w:val="00E90B4B"/>
    <w:rsid w:val="00E9528E"/>
    <w:rsid w:val="00EA5099"/>
    <w:rsid w:val="00EC1351"/>
    <w:rsid w:val="00EC4CBF"/>
    <w:rsid w:val="00EC5BE6"/>
    <w:rsid w:val="00ED1A5B"/>
    <w:rsid w:val="00EE2CA8"/>
    <w:rsid w:val="00EF17E8"/>
    <w:rsid w:val="00EF51D9"/>
    <w:rsid w:val="00EF72A7"/>
    <w:rsid w:val="00F057A9"/>
    <w:rsid w:val="00F130DD"/>
    <w:rsid w:val="00F24884"/>
    <w:rsid w:val="00F469B5"/>
    <w:rsid w:val="00F46CF8"/>
    <w:rsid w:val="00F476C4"/>
    <w:rsid w:val="00F61DF9"/>
    <w:rsid w:val="00F81960"/>
    <w:rsid w:val="00F8769D"/>
    <w:rsid w:val="00F9350C"/>
    <w:rsid w:val="00F94EB5"/>
    <w:rsid w:val="00F95185"/>
    <w:rsid w:val="00F9624D"/>
    <w:rsid w:val="00F96865"/>
    <w:rsid w:val="00FA2D94"/>
    <w:rsid w:val="00FB31C1"/>
    <w:rsid w:val="00FB58F2"/>
    <w:rsid w:val="00FC6AEA"/>
    <w:rsid w:val="00FD3D13"/>
    <w:rsid w:val="00FE55A2"/>
    <w:rsid w:val="00FF6C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Normal (Web)" w:uiPriority="0"/>
    <w:lsdException w:name="HTML Preformatted" w:uiPriority="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nhideWhenUsed/>
    <w:rsid w:val="00316DFF"/>
    <w:rPr>
      <w:rFonts w:ascii="Consolas" w:hAnsi="Consolas"/>
      <w:szCs w:val="20"/>
    </w:rPr>
  </w:style>
  <w:style w:type="character" w:customStyle="1" w:styleId="HTMLPreformattedChar">
    <w:name w:val="HTML Preformatted Char"/>
    <w:basedOn w:val="DefaultParagraphFont"/>
    <w:link w:val="HTMLPreformatted"/>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Normal (Web)" w:uiPriority="0"/>
    <w:lsdException w:name="HTML Preformatted" w:uiPriority="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nhideWhenUsed/>
    <w:rsid w:val="00316DFF"/>
    <w:rPr>
      <w:rFonts w:ascii="Consolas" w:hAnsi="Consolas"/>
      <w:szCs w:val="20"/>
    </w:rPr>
  </w:style>
  <w:style w:type="character" w:customStyle="1" w:styleId="HTMLPreformattedChar">
    <w:name w:val="HTML Preformatted Char"/>
    <w:basedOn w:val="DefaultParagraphFont"/>
    <w:link w:val="HTMLPreformatted"/>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achef.in/" TargetMode="External"/><Relationship Id="rId13" Type="http://schemas.openxmlformats.org/officeDocument/2006/relationships/hyperlink" Target="https://vantasmumbai.com/"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mailto:Vijayvemul14@gmail.com" TargetMode="External"/><Relationship Id="rId12" Type="http://schemas.openxmlformats.org/officeDocument/2006/relationships/hyperlink" Target="https://kristijewellerystudio.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tax.co.uk/" TargetMode="External"/><Relationship Id="rId5" Type="http://schemas.openxmlformats.org/officeDocument/2006/relationships/footnotes" Target="footnotes.xml"/><Relationship Id="rId15" Type="http://schemas.openxmlformats.org/officeDocument/2006/relationships/hyperlink" Target="https://itgadgetsonline.com/" TargetMode="External"/><Relationship Id="rId10" Type="http://schemas.openxmlformats.org/officeDocument/2006/relationships/hyperlink" Target="https://aarogyamhealthcare.com/"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maitrigroup.net/" TargetMode="External"/><Relationship Id="rId14" Type="http://schemas.openxmlformats.org/officeDocument/2006/relationships/hyperlink" Target="https://www.thegreatmaharashtranew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esh.p\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E651442E6946579CFB3359687329FD"/>
        <w:category>
          <w:name w:val="General"/>
          <w:gallery w:val="placeholder"/>
        </w:category>
        <w:types>
          <w:type w:val="bbPlcHdr"/>
        </w:types>
        <w:behaviors>
          <w:behavior w:val="content"/>
        </w:behaviors>
        <w:guid w:val="{E5E02F6A-826B-4DD8-9DAC-FDB752D3EE23}"/>
      </w:docPartPr>
      <w:docPartBody>
        <w:p w:rsidR="00AF7B2D" w:rsidRDefault="00B100DA">
          <w:pPr>
            <w:pStyle w:val="79E651442E6946579CFB3359687329FD"/>
          </w:pPr>
          <w:r w:rsidRPr="00CF1A49">
            <w:t>Experience</w:t>
          </w:r>
        </w:p>
      </w:docPartBody>
    </w:docPart>
    <w:docPart>
      <w:docPartPr>
        <w:name w:val="D3F48AA492904FBDAA5846F7562D6CAC"/>
        <w:category>
          <w:name w:val="General"/>
          <w:gallery w:val="placeholder"/>
        </w:category>
        <w:types>
          <w:type w:val="bbPlcHdr"/>
        </w:types>
        <w:behaviors>
          <w:behavior w:val="content"/>
        </w:behaviors>
        <w:guid w:val="{655CFD6A-CA1F-4C07-A575-85AB1AAFE7BD}"/>
      </w:docPartPr>
      <w:docPartBody>
        <w:p w:rsidR="00AF7B2D" w:rsidRDefault="00B100DA">
          <w:pPr>
            <w:pStyle w:val="D3F48AA492904FBDAA5846F7562D6CAC"/>
          </w:pPr>
          <w:r w:rsidRPr="00CF1A49">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Calibri"/>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76FEF"/>
    <w:rsid w:val="003140C5"/>
    <w:rsid w:val="004D3AC1"/>
    <w:rsid w:val="004E724E"/>
    <w:rsid w:val="008C4558"/>
    <w:rsid w:val="00930EC3"/>
    <w:rsid w:val="00AF7B2D"/>
    <w:rsid w:val="00B100DA"/>
    <w:rsid w:val="00F76FEF"/>
    <w:rsid w:val="00F93C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A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4BF14EBAF45B4AE2B103FCAFF652B">
    <w:name w:val="1634BF14EBAF45B4AE2B103FCAFF652B"/>
    <w:rsid w:val="004D3AC1"/>
  </w:style>
  <w:style w:type="character" w:styleId="IntenseEmphasis">
    <w:name w:val="Intense Emphasis"/>
    <w:basedOn w:val="DefaultParagraphFont"/>
    <w:uiPriority w:val="2"/>
    <w:rsid w:val="004D3AC1"/>
    <w:rPr>
      <w:b/>
      <w:iCs/>
      <w:color w:val="262626" w:themeColor="text1" w:themeTint="D9"/>
    </w:rPr>
  </w:style>
  <w:style w:type="paragraph" w:customStyle="1" w:styleId="FDD19A6FA5CE4EC6961D9CB3ADA4CD3C">
    <w:name w:val="FDD19A6FA5CE4EC6961D9CB3ADA4CD3C"/>
    <w:rsid w:val="004D3AC1"/>
  </w:style>
  <w:style w:type="paragraph" w:customStyle="1" w:styleId="FA27A4C6E01346ECBD74F65503082010">
    <w:name w:val="FA27A4C6E01346ECBD74F65503082010"/>
    <w:rsid w:val="004D3AC1"/>
  </w:style>
  <w:style w:type="paragraph" w:customStyle="1" w:styleId="EFE9D776CF474217A51BEA0E512CA006">
    <w:name w:val="EFE9D776CF474217A51BEA0E512CA006"/>
    <w:rsid w:val="004D3AC1"/>
  </w:style>
  <w:style w:type="paragraph" w:customStyle="1" w:styleId="AD98DA1429824840B816AAEE72864736">
    <w:name w:val="AD98DA1429824840B816AAEE72864736"/>
    <w:rsid w:val="004D3AC1"/>
  </w:style>
  <w:style w:type="paragraph" w:customStyle="1" w:styleId="BA2601FBADAC4ED2B74D0CE243A63F2A">
    <w:name w:val="BA2601FBADAC4ED2B74D0CE243A63F2A"/>
    <w:rsid w:val="004D3AC1"/>
  </w:style>
  <w:style w:type="paragraph" w:customStyle="1" w:styleId="E7776AF37BC44629BBB6792916D4EB1C">
    <w:name w:val="E7776AF37BC44629BBB6792916D4EB1C"/>
    <w:rsid w:val="004D3AC1"/>
  </w:style>
  <w:style w:type="paragraph" w:customStyle="1" w:styleId="7D0EAFD36D1D48CCB34CAE4E4788DBEA">
    <w:name w:val="7D0EAFD36D1D48CCB34CAE4E4788DBEA"/>
    <w:rsid w:val="004D3AC1"/>
  </w:style>
  <w:style w:type="paragraph" w:customStyle="1" w:styleId="87192FED24254D61B3578D882E2E8D59">
    <w:name w:val="87192FED24254D61B3578D882E2E8D59"/>
    <w:rsid w:val="004D3AC1"/>
  </w:style>
  <w:style w:type="paragraph" w:customStyle="1" w:styleId="A4742882739248D9B68D3B6079BA795E">
    <w:name w:val="A4742882739248D9B68D3B6079BA795E"/>
    <w:rsid w:val="004D3AC1"/>
  </w:style>
  <w:style w:type="paragraph" w:customStyle="1" w:styleId="AD612A492D894C4589FD24BCFB50924D">
    <w:name w:val="AD612A492D894C4589FD24BCFB50924D"/>
    <w:rsid w:val="004D3AC1"/>
  </w:style>
  <w:style w:type="paragraph" w:customStyle="1" w:styleId="79E651442E6946579CFB3359687329FD">
    <w:name w:val="79E651442E6946579CFB3359687329FD"/>
    <w:rsid w:val="004D3AC1"/>
  </w:style>
  <w:style w:type="paragraph" w:customStyle="1" w:styleId="A87C318E399A4A8E808BFDF1B0B39E66">
    <w:name w:val="A87C318E399A4A8E808BFDF1B0B39E66"/>
    <w:rsid w:val="004D3AC1"/>
  </w:style>
  <w:style w:type="paragraph" w:customStyle="1" w:styleId="379550BECBA74499BC5472C813B51788">
    <w:name w:val="379550BECBA74499BC5472C813B51788"/>
    <w:rsid w:val="004D3AC1"/>
  </w:style>
  <w:style w:type="paragraph" w:customStyle="1" w:styleId="663B744CE3944C68BBDAA44868669704">
    <w:name w:val="663B744CE3944C68BBDAA44868669704"/>
    <w:rsid w:val="004D3AC1"/>
  </w:style>
  <w:style w:type="character" w:styleId="SubtleReference">
    <w:name w:val="Subtle Reference"/>
    <w:basedOn w:val="DefaultParagraphFont"/>
    <w:uiPriority w:val="10"/>
    <w:qFormat/>
    <w:rsid w:val="004D3AC1"/>
    <w:rPr>
      <w:b/>
      <w:caps w:val="0"/>
      <w:smallCaps/>
      <w:color w:val="595959" w:themeColor="text1" w:themeTint="A6"/>
    </w:rPr>
  </w:style>
  <w:style w:type="paragraph" w:customStyle="1" w:styleId="DC415486FC3140A9B20D489FC2862588">
    <w:name w:val="DC415486FC3140A9B20D489FC2862588"/>
    <w:rsid w:val="004D3AC1"/>
  </w:style>
  <w:style w:type="paragraph" w:customStyle="1" w:styleId="30B4F2259EBD4C9098732996B5E6ADFA">
    <w:name w:val="30B4F2259EBD4C9098732996B5E6ADFA"/>
    <w:rsid w:val="004D3AC1"/>
  </w:style>
  <w:style w:type="paragraph" w:customStyle="1" w:styleId="FAB4A2C6F8C843DF80AE58C68CCAF4D4">
    <w:name w:val="FAB4A2C6F8C843DF80AE58C68CCAF4D4"/>
    <w:rsid w:val="004D3AC1"/>
  </w:style>
  <w:style w:type="paragraph" w:customStyle="1" w:styleId="DF1ACF1A0FA446589A6832D971F4D19D">
    <w:name w:val="DF1ACF1A0FA446589A6832D971F4D19D"/>
    <w:rsid w:val="004D3AC1"/>
  </w:style>
  <w:style w:type="paragraph" w:customStyle="1" w:styleId="77561FDAC9BF419ABC9807E231895525">
    <w:name w:val="77561FDAC9BF419ABC9807E231895525"/>
    <w:rsid w:val="004D3AC1"/>
  </w:style>
  <w:style w:type="paragraph" w:customStyle="1" w:styleId="C12FA648C7A54677AFBB11EF7F091576">
    <w:name w:val="C12FA648C7A54677AFBB11EF7F091576"/>
    <w:rsid w:val="004D3AC1"/>
  </w:style>
  <w:style w:type="paragraph" w:customStyle="1" w:styleId="43A030720BC348B9AF8DE11C874A9D9E">
    <w:name w:val="43A030720BC348B9AF8DE11C874A9D9E"/>
    <w:rsid w:val="004D3AC1"/>
  </w:style>
  <w:style w:type="paragraph" w:customStyle="1" w:styleId="D3F48AA492904FBDAA5846F7562D6CAC">
    <w:name w:val="D3F48AA492904FBDAA5846F7562D6CAC"/>
    <w:rsid w:val="004D3AC1"/>
  </w:style>
  <w:style w:type="paragraph" w:customStyle="1" w:styleId="472706E626B2485C97E9FE2BAC68EEDF">
    <w:name w:val="472706E626B2485C97E9FE2BAC68EEDF"/>
    <w:rsid w:val="004D3AC1"/>
  </w:style>
  <w:style w:type="paragraph" w:customStyle="1" w:styleId="D03E308A4CF641EE9770F05BEC32CF2F">
    <w:name w:val="D03E308A4CF641EE9770F05BEC32CF2F"/>
    <w:rsid w:val="004D3AC1"/>
  </w:style>
  <w:style w:type="paragraph" w:customStyle="1" w:styleId="50A2EABAE0A74CFDA5A087BD925294AE">
    <w:name w:val="50A2EABAE0A74CFDA5A087BD925294AE"/>
    <w:rsid w:val="004D3AC1"/>
  </w:style>
  <w:style w:type="paragraph" w:customStyle="1" w:styleId="21B80CD54F24457E914B5928ACEF393D">
    <w:name w:val="21B80CD54F24457E914B5928ACEF393D"/>
    <w:rsid w:val="004D3AC1"/>
  </w:style>
  <w:style w:type="paragraph" w:customStyle="1" w:styleId="344DE153E4224B169D442AB2EE5C1097">
    <w:name w:val="344DE153E4224B169D442AB2EE5C1097"/>
    <w:rsid w:val="004D3AC1"/>
  </w:style>
  <w:style w:type="paragraph" w:customStyle="1" w:styleId="5ACD2ABC320E4D50A19FACF36E23FD30">
    <w:name w:val="5ACD2ABC320E4D50A19FACF36E23FD30"/>
    <w:rsid w:val="004D3AC1"/>
  </w:style>
  <w:style w:type="paragraph" w:customStyle="1" w:styleId="98D5E52B1D334E04B4D0B786471EDA9F">
    <w:name w:val="98D5E52B1D334E04B4D0B786471EDA9F"/>
    <w:rsid w:val="004D3AC1"/>
  </w:style>
  <w:style w:type="paragraph" w:customStyle="1" w:styleId="B3EB493FD38D4B618D25579C4C14ED7F">
    <w:name w:val="B3EB493FD38D4B618D25579C4C14ED7F"/>
    <w:rsid w:val="004D3AC1"/>
  </w:style>
  <w:style w:type="paragraph" w:customStyle="1" w:styleId="123FB92AD0324E60B8B7F17A9202B032">
    <w:name w:val="123FB92AD0324E60B8B7F17A9202B032"/>
    <w:rsid w:val="004D3AC1"/>
  </w:style>
  <w:style w:type="paragraph" w:customStyle="1" w:styleId="962AA6D4A9BB4F178C7479B37113E3A1">
    <w:name w:val="962AA6D4A9BB4F178C7479B37113E3A1"/>
    <w:rsid w:val="004D3AC1"/>
  </w:style>
  <w:style w:type="paragraph" w:customStyle="1" w:styleId="F120B3E4C6C441D0B5BDDA8F05D7A1CA">
    <w:name w:val="F120B3E4C6C441D0B5BDDA8F05D7A1CA"/>
    <w:rsid w:val="004D3AC1"/>
  </w:style>
  <w:style w:type="paragraph" w:customStyle="1" w:styleId="7EEFFE9B8F4C4FBDBD785C9B9AF9E96E">
    <w:name w:val="7EEFFE9B8F4C4FBDBD785C9B9AF9E96E"/>
    <w:rsid w:val="004D3AC1"/>
  </w:style>
  <w:style w:type="paragraph" w:customStyle="1" w:styleId="8B14788B2DBF47D5ACB48F43D91FBE26">
    <w:name w:val="8B14788B2DBF47D5ACB48F43D91FBE26"/>
    <w:rsid w:val="004D3AC1"/>
  </w:style>
  <w:style w:type="paragraph" w:customStyle="1" w:styleId="921ADDE970F14C9FAEEDE9B0496E857C">
    <w:name w:val="921ADDE970F14C9FAEEDE9B0496E857C"/>
    <w:rsid w:val="004D3AC1"/>
  </w:style>
  <w:style w:type="paragraph" w:customStyle="1" w:styleId="37645BF90B674BCDAF68E531C134B239">
    <w:name w:val="37645BF90B674BCDAF68E531C134B239"/>
    <w:rsid w:val="004D3AC1"/>
  </w:style>
  <w:style w:type="paragraph" w:customStyle="1" w:styleId="6E4588AD26C24C88A6ACC08EA974DABA">
    <w:name w:val="6E4588AD26C24C88A6ACC08EA974DABA"/>
    <w:rsid w:val="004D3AC1"/>
  </w:style>
  <w:style w:type="paragraph" w:customStyle="1" w:styleId="78E353D21D2246659E05C7A3406C13A6">
    <w:name w:val="78E353D21D2246659E05C7A3406C13A6"/>
    <w:rsid w:val="004D3AC1"/>
  </w:style>
  <w:style w:type="paragraph" w:customStyle="1" w:styleId="93513183A7284E53ABD29C54E397AD63">
    <w:name w:val="93513183A7284E53ABD29C54E397AD63"/>
    <w:rsid w:val="004D3AC1"/>
  </w:style>
  <w:style w:type="paragraph" w:customStyle="1" w:styleId="FB1C523629E04A1DAC81A08FE6BE7CA0">
    <w:name w:val="FB1C523629E04A1DAC81A08FE6BE7CA0"/>
    <w:rsid w:val="00F76FEF"/>
  </w:style>
  <w:style w:type="paragraph" w:customStyle="1" w:styleId="BD99D0E0E1E24EF3B558C643A204D19C">
    <w:name w:val="BD99D0E0E1E24EF3B558C643A204D19C"/>
    <w:rsid w:val="00F76FEF"/>
  </w:style>
  <w:style w:type="paragraph" w:customStyle="1" w:styleId="4BBCC4C5A7DD4015A0E6596DC6A2F777">
    <w:name w:val="4BBCC4C5A7DD4015A0E6596DC6A2F777"/>
    <w:rsid w:val="00F76FEF"/>
  </w:style>
  <w:style w:type="paragraph" w:customStyle="1" w:styleId="C4B52A36B8F84A3DB7F7DB44ECB44E48">
    <w:name w:val="C4B52A36B8F84A3DB7F7DB44ECB44E48"/>
    <w:rsid w:val="00F76FEF"/>
  </w:style>
  <w:style w:type="paragraph" w:customStyle="1" w:styleId="9161F601C1654D95B0E4585B7DF4F32B">
    <w:name w:val="9161F601C1654D95B0E4585B7DF4F32B"/>
    <w:rsid w:val="00F76FEF"/>
  </w:style>
  <w:style w:type="paragraph" w:customStyle="1" w:styleId="D79A82BD15C14B3D8C6F149097995E73">
    <w:name w:val="D79A82BD15C14B3D8C6F149097995E73"/>
    <w:rsid w:val="004E724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328</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suresh.p</dc:creator>
  <cp:keywords/>
  <dc:description/>
  <cp:lastModifiedBy>MEK</cp:lastModifiedBy>
  <cp:revision>415</cp:revision>
  <dcterms:created xsi:type="dcterms:W3CDTF">2020-01-23T05:34:00Z</dcterms:created>
  <dcterms:modified xsi:type="dcterms:W3CDTF">2022-02-12T11:55:00Z</dcterms:modified>
  <cp:category/>
</cp:coreProperties>
</file>